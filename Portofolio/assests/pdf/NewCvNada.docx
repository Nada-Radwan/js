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-8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15826" w:rsidRPr="00057F88" w14:paraId="12DB5C10" w14:textId="77777777" w:rsidTr="00057F88">
        <w:trPr>
          <w:trHeight w:hRule="exact" w:val="2430"/>
        </w:trPr>
        <w:tc>
          <w:tcPr>
            <w:tcW w:w="8929" w:type="dxa"/>
            <w:tcMar>
              <w:right w:w="144" w:type="dxa"/>
            </w:tcMar>
            <w:vAlign w:val="bottom"/>
          </w:tcPr>
          <w:p w14:paraId="1B44889C" w14:textId="77777777" w:rsidR="00815826" w:rsidRPr="00057F88" w:rsidRDefault="00815826" w:rsidP="00242B8F">
            <w:pPr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</w:pPr>
            <w:r w:rsidRPr="00057F88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>Nada Radwan Taha</w:t>
            </w:r>
          </w:p>
          <w:p w14:paraId="5BAB4705" w14:textId="77777777" w:rsidR="00815826" w:rsidRPr="00057F88" w:rsidRDefault="00815826" w:rsidP="00242B8F">
            <w:pPr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</w:pPr>
            <w:r w:rsidRPr="00057F88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 xml:space="preserve"> (+20) 1023939984</w:t>
            </w:r>
          </w:p>
          <w:p w14:paraId="241D045A" w14:textId="347AF081" w:rsidR="00815826" w:rsidRPr="00057F88" w:rsidRDefault="00000000" w:rsidP="00242B8F">
            <w:pPr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</w:pPr>
            <w:hyperlink r:id="rId11" w:history="1">
              <w:r w:rsidR="00815826" w:rsidRPr="00057F88">
                <w:rPr>
                  <w:rStyle w:val="Hyperlink"/>
                  <w:rFonts w:ascii="Arial" w:hAnsi="Arial" w:cs="Arial"/>
                  <w:b/>
                  <w:bCs/>
                  <w:sz w:val="44"/>
                  <w:szCs w:val="44"/>
                </w:rPr>
                <w:t>Nadaradwantahaali2001@outlook.com</w:t>
              </w:r>
            </w:hyperlink>
          </w:p>
          <w:p w14:paraId="13F31F77" w14:textId="4686BF32" w:rsidR="00815826" w:rsidRPr="00057F88" w:rsidRDefault="00815826" w:rsidP="00242B8F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057F88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>1</w:t>
            </w:r>
            <w:r w:rsidRPr="00057F88">
              <w:rPr>
                <w:rFonts w:ascii="Arial" w:hAnsi="Arial" w:cs="Arial"/>
                <w:b/>
                <w:bCs/>
                <w:color w:val="auto"/>
                <w:sz w:val="44"/>
                <w:szCs w:val="44"/>
                <w:vertAlign w:val="superscript"/>
              </w:rPr>
              <w:t>st</w:t>
            </w:r>
            <w:r w:rsidRPr="00057F88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 xml:space="preserve"> Settlement – New Cairo – Egypt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30"/>
        <w:gridCol w:w="8644"/>
      </w:tblGrid>
      <w:tr w:rsidR="000E24AC" w:rsidRPr="00864DEF" w14:paraId="1C3D618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46798C6" w14:textId="35F1ACE7" w:rsidR="000E24AC" w:rsidRPr="00864DEF" w:rsidRDefault="00703C57" w:rsidP="00242B8F">
            <w:pPr>
              <w:pStyle w:val="Icons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8014F7" wp14:editId="74031962">
                      <wp:extent cx="274320" cy="274320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5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4B36D2" id="Group 34" o:spid="_x0000_s1026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B+P0UKew4AAJVlAAAOAAAAAAAAAAAA&#10;AAAAAC4CAABkcnMvZTJvRG9jLnhtbFBLAQItABQABgAIAAAAIQAYauyH2QAAAAMBAAAPAAAAAAAA&#10;AAAAAAAAANUQAABkcnMvZG93bnJldi54bWxQSwUGAAAAAAQABADzAAAA2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/hxAAAANsAAAAPAAAAZHJzL2Rvd25yZXYueG1sRI9BawIx&#10;FITvBf9DeEJvNWvF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PJwr+H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55C97EF" w14:textId="77777777" w:rsidR="000E24AC" w:rsidRPr="00864DEF" w:rsidRDefault="00000000" w:rsidP="00242B8F">
            <w:pPr>
              <w:pStyle w:val="Heading1"/>
              <w:outlineLvl w:val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alias w:val="Objective:"/>
                <w:tag w:val="Objective:"/>
                <w:id w:val="-376709012"/>
                <w:placeholder>
                  <w:docPart w:val="678C1722DBF940E6B0FA71DD0A95018A"/>
                </w:placeholder>
                <w:temporary/>
                <w:showingPlcHdr/>
                <w15:appearance w15:val="hidden"/>
              </w:sdtPr>
              <w:sdtContent>
                <w:r w:rsidR="007850D1" w:rsidRPr="00864DEF">
                  <w:rPr>
                    <w:rFonts w:ascii="Arial" w:hAnsi="Arial" w:cs="Arial"/>
                    <w:b/>
                  </w:rPr>
                  <w:t>Objective</w:t>
                </w:r>
              </w:sdtContent>
            </w:sdt>
          </w:p>
        </w:tc>
      </w:tr>
    </w:tbl>
    <w:p w14:paraId="66085A37" w14:textId="77777777" w:rsidR="00242B8F" w:rsidRPr="00864DEF" w:rsidRDefault="00242B8F" w:rsidP="00242B8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9D41AC3" w14:textId="5D627C94" w:rsidR="00A77B4D" w:rsidRPr="00864DEF" w:rsidRDefault="00242B8F" w:rsidP="00242B8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64DEF">
        <w:rPr>
          <w:rFonts w:ascii="Arial" w:hAnsi="Arial" w:cs="Arial"/>
          <w:b/>
          <w:bCs/>
          <w:color w:val="202124"/>
          <w:shd w:val="clear" w:color="auto" w:fill="FFFFFF"/>
        </w:rPr>
        <w:t>Seeking a part time position in the field of Computer Science where I can utilize my skills to further work towards personal and professional development and also to help IT specialists perform basic operations when assigned.</w:t>
      </w:r>
    </w:p>
    <w:p w14:paraId="78398D14" w14:textId="77777777" w:rsidR="00242B8F" w:rsidRPr="00864DEF" w:rsidRDefault="00242B8F" w:rsidP="00242B8F">
      <w:pPr>
        <w:rPr>
          <w:rFonts w:ascii="Arial" w:hAnsi="Arial" w:cs="Arial"/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77B4D" w:rsidRPr="00864DEF" w14:paraId="6EC3348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913A20D" w14:textId="7438AC80" w:rsidR="00A77B4D" w:rsidRPr="00864DEF" w:rsidRDefault="00703C57" w:rsidP="00242B8F">
            <w:pPr>
              <w:pStyle w:val="Icons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2D653F" wp14:editId="50C36CFB">
                      <wp:extent cx="274320" cy="274320"/>
                      <wp:effectExtent l="0" t="0" r="0" b="0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50CB9" id="Group 31" o:spid="_x0000_s1026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4O7WB&#10;yxgAAAqPAAAOAAAAAAAAAAAAAAAAAC4CAABkcnMvZTJvRG9jLnhtbFBLAQItABQABgAIAAAAIQAY&#10;auyH2QAAAAMBAAAPAAAAAAAAAAAAAAAAACUbAABkcnMvZG93bnJldi54bWxQSwUGAAAAAAQABADz&#10;AAAAKx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eV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n8HtS/4BcvUPAAD//wMAUEsBAi0AFAAGAAgAAAAhANvh9svuAAAAhQEAABMAAAAAAAAAAAAA&#10;AAAAAAAAAFtDb250ZW50X1R5cGVzXS54bWxQSwECLQAUAAYACAAAACEAWvQsW78AAAAVAQAACwAA&#10;AAAAAAAAAAAAAAAfAQAAX3JlbHMvLnJlbHNQSwECLQAUAAYACAAAACEAfZk3l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3CA643" w14:textId="77777777" w:rsidR="00A77B4D" w:rsidRPr="00864DEF" w:rsidRDefault="00000000" w:rsidP="00242B8F">
            <w:pPr>
              <w:pStyle w:val="Heading1"/>
              <w:outlineLvl w:val="0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  <w:bCs/>
                </w:rPr>
                <w:alias w:val="Education:"/>
                <w:tag w:val="Education:"/>
                <w:id w:val="1586649636"/>
                <w:placeholder>
                  <w:docPart w:val="72AF548131354BA59125AB943D31D9A7"/>
                </w:placeholder>
                <w:temporary/>
                <w:showingPlcHdr/>
                <w15:appearance w15:val="hidden"/>
              </w:sdtPr>
              <w:sdtContent>
                <w:r w:rsidR="00DD2D34" w:rsidRPr="00864DEF">
                  <w:rPr>
                    <w:rFonts w:ascii="Arial" w:hAnsi="Arial" w:cs="Arial"/>
                    <w:bCs/>
                  </w:rPr>
                  <w:t>Education</w:t>
                </w:r>
              </w:sdtContent>
            </w:sdt>
          </w:p>
        </w:tc>
      </w:tr>
    </w:tbl>
    <w:p w14:paraId="4CB65F92" w14:textId="6C8CD8AD" w:rsidR="00F070A2" w:rsidRPr="00864DEF" w:rsidRDefault="00F070A2" w:rsidP="00242B8F">
      <w:pPr>
        <w:rPr>
          <w:rFonts w:ascii="Arial" w:hAnsi="Arial" w:cs="Arial"/>
          <w:b/>
          <w:bCs/>
          <w:color w:val="auto"/>
        </w:rPr>
      </w:pPr>
    </w:p>
    <w:p w14:paraId="7261486D" w14:textId="4BA829BF" w:rsidR="00F070A2" w:rsidRPr="00864DEF" w:rsidRDefault="00F070A2" w:rsidP="00F070A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auto"/>
        </w:rPr>
      </w:pPr>
      <w:r w:rsidRPr="00864DEF">
        <w:rPr>
          <w:rFonts w:ascii="Arial" w:hAnsi="Arial" w:cs="Arial"/>
          <w:b/>
          <w:bCs/>
          <w:color w:val="auto"/>
        </w:rPr>
        <w:t>Egyptian Language school 2019 – 91%</w:t>
      </w:r>
    </w:p>
    <w:p w14:paraId="0D566E6A" w14:textId="2BF29891" w:rsidR="00F070A2" w:rsidRPr="00864DEF" w:rsidRDefault="00F070A2" w:rsidP="00F070A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auto"/>
        </w:rPr>
      </w:pPr>
      <w:r w:rsidRPr="00864DEF">
        <w:rPr>
          <w:rFonts w:ascii="Arial" w:hAnsi="Arial" w:cs="Arial"/>
          <w:b/>
          <w:bCs/>
          <w:color w:val="auto"/>
        </w:rPr>
        <w:t xml:space="preserve">Future University in Egypt ‘FUE’ </w:t>
      </w:r>
    </w:p>
    <w:p w14:paraId="765ACFF3" w14:textId="74E4C8BA" w:rsidR="00F070A2" w:rsidRPr="00864DEF" w:rsidRDefault="00D816CF" w:rsidP="00D816C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color w:val="auto"/>
        </w:rPr>
      </w:pPr>
      <w:r w:rsidRPr="00864DEF">
        <w:rPr>
          <w:rFonts w:ascii="Arial" w:hAnsi="Arial" w:cs="Arial"/>
          <w:b/>
          <w:bCs/>
          <w:color w:val="auto"/>
        </w:rPr>
        <w:t xml:space="preserve">Faculty of Computer Science </w:t>
      </w:r>
    </w:p>
    <w:p w14:paraId="5146CC21" w14:textId="6122AB77" w:rsidR="00D816CF" w:rsidRPr="00864DEF" w:rsidRDefault="00FA7DF5" w:rsidP="00D816C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Fourth</w:t>
      </w:r>
      <w:r w:rsidR="00D816CF" w:rsidRPr="00864DEF">
        <w:rPr>
          <w:rFonts w:ascii="Arial" w:hAnsi="Arial" w:cs="Arial"/>
          <w:b/>
          <w:bCs/>
          <w:color w:val="auto"/>
        </w:rPr>
        <w:t xml:space="preserve"> year ‘</w:t>
      </w:r>
      <w:r>
        <w:rPr>
          <w:rFonts w:ascii="Arial" w:hAnsi="Arial" w:cs="Arial"/>
          <w:b/>
          <w:bCs/>
          <w:color w:val="auto"/>
        </w:rPr>
        <w:t>7</w:t>
      </w:r>
      <w:r w:rsidR="00D816CF" w:rsidRPr="00864DEF">
        <w:rPr>
          <w:rFonts w:ascii="Arial" w:hAnsi="Arial" w:cs="Arial"/>
          <w:b/>
          <w:bCs/>
          <w:color w:val="auto"/>
          <w:vertAlign w:val="superscript"/>
        </w:rPr>
        <w:t>th</w:t>
      </w:r>
      <w:r w:rsidR="00D816CF" w:rsidRPr="00864DEF">
        <w:rPr>
          <w:rFonts w:ascii="Arial" w:hAnsi="Arial" w:cs="Arial"/>
          <w:b/>
          <w:bCs/>
          <w:color w:val="auto"/>
        </w:rPr>
        <w:t xml:space="preserve"> semester’    GPA : 3.</w:t>
      </w:r>
      <w:r w:rsidR="00F24919">
        <w:rPr>
          <w:rFonts w:ascii="Arial" w:hAnsi="Arial" w:cs="Arial"/>
          <w:b/>
          <w:bCs/>
          <w:color w:val="auto"/>
        </w:rPr>
        <w:t>49</w:t>
      </w:r>
    </w:p>
    <w:p w14:paraId="7F614694" w14:textId="401BCA5D" w:rsidR="007C0E0E" w:rsidRPr="00864DEF" w:rsidRDefault="00D816CF" w:rsidP="00D816CF">
      <w:pPr>
        <w:rPr>
          <w:rFonts w:ascii="Arial" w:hAnsi="Arial" w:cs="Arial"/>
          <w:b/>
          <w:bCs/>
          <w:color w:val="auto"/>
        </w:rPr>
      </w:pPr>
      <w:r w:rsidRPr="00864DEF">
        <w:rPr>
          <w:rFonts w:ascii="Arial" w:hAnsi="Arial" w:cs="Arial"/>
          <w:b/>
          <w:bCs/>
          <w:color w:val="auto"/>
        </w:rPr>
        <w:tab/>
        <w:t xml:space="preserve">      </w:t>
      </w:r>
    </w:p>
    <w:p w14:paraId="3DB26B0C" w14:textId="7CA8CA67" w:rsidR="007C0E0E" w:rsidRPr="00864DEF" w:rsidRDefault="007C0E0E" w:rsidP="00F070A2">
      <w:pPr>
        <w:pStyle w:val="Heading3"/>
        <w:rPr>
          <w:rFonts w:ascii="Arial" w:hAnsi="Arial" w:cs="Arial"/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E088C" w:rsidRPr="00864DEF" w14:paraId="5AF9353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0C17073" w14:textId="19E33653" w:rsidR="005E088C" w:rsidRPr="00864DEF" w:rsidRDefault="00703C57" w:rsidP="00242B8F">
            <w:pPr>
              <w:pStyle w:val="Icons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17E7FA" wp14:editId="3FE045D1">
                      <wp:extent cx="274320" cy="274320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D55A0" id="Group 28" o:spid="_x0000_s1026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TUlBEAANp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nv0E1JQRAADaYwAADgAAAAAAAAAAAAAAAAAu&#10;AgAAZHJzL2Uyb0RvYy54bWxQSwECLQAUAAYACAAAACEAGGrsh9kAAAADAQAADwAAAAAAAAAAAAAA&#10;AADuEwAAZHJzL2Rvd25yZXYueG1sUEsFBgAAAAAEAAQA8wAAAPQU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38B06" w14:textId="7B00CC9A" w:rsidR="005E088C" w:rsidRPr="00864DEF" w:rsidRDefault="002916B3" w:rsidP="00242B8F">
            <w:pPr>
              <w:pStyle w:val="Heading1"/>
              <w:outlineLvl w:val="0"/>
              <w:rPr>
                <w:rFonts w:ascii="Arial" w:hAnsi="Arial" w:cs="Arial"/>
                <w:bCs/>
              </w:rPr>
            </w:pPr>
            <w:r w:rsidRPr="00864DEF">
              <w:rPr>
                <w:rFonts w:ascii="Arial" w:hAnsi="Arial" w:cs="Arial"/>
                <w:bCs/>
              </w:rPr>
              <w:t>Technical skills</w:t>
            </w:r>
          </w:p>
        </w:tc>
      </w:tr>
    </w:tbl>
    <w:p w14:paraId="2A43BF16" w14:textId="6282E5B4" w:rsidR="005E088C" w:rsidRPr="00864DEF" w:rsidRDefault="005E088C" w:rsidP="00242B8F">
      <w:pPr>
        <w:rPr>
          <w:rFonts w:ascii="Arial" w:hAnsi="Arial" w:cs="Arial"/>
          <w:b/>
          <w:bCs/>
        </w:rPr>
      </w:pPr>
    </w:p>
    <w:p w14:paraId="01D738C7" w14:textId="6FE753A4" w:rsidR="007632B0" w:rsidRPr="00864DEF" w:rsidRDefault="002916B3" w:rsidP="007632B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Programming Language</w:t>
      </w:r>
    </w:p>
    <w:p w14:paraId="30C9B420" w14:textId="6D6C2A58" w:rsidR="002916B3" w:rsidRPr="00864DEF" w:rsidRDefault="002916B3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 xml:space="preserve">Java: </w:t>
      </w:r>
      <w:r w:rsidR="00863784">
        <w:rPr>
          <w:rFonts w:ascii="Arial" w:hAnsi="Arial" w:cs="Arial"/>
          <w:b/>
          <w:bCs/>
        </w:rPr>
        <w:t>Pre-advanced</w:t>
      </w:r>
    </w:p>
    <w:p w14:paraId="3F3E6252" w14:textId="1A006685" w:rsidR="002916B3" w:rsidRPr="00864DEF" w:rsidRDefault="002916B3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 xml:space="preserve">C++: </w:t>
      </w:r>
      <w:r w:rsidR="00863784">
        <w:rPr>
          <w:rFonts w:ascii="Arial" w:hAnsi="Arial" w:cs="Arial"/>
          <w:b/>
          <w:bCs/>
        </w:rPr>
        <w:t>Pre-advanced</w:t>
      </w:r>
    </w:p>
    <w:p w14:paraId="1BC150E5" w14:textId="6CAF4CE4" w:rsidR="007632B0" w:rsidRDefault="002916B3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6B17D1">
        <w:rPr>
          <w:rFonts w:ascii="Arial" w:hAnsi="Arial" w:cs="Arial"/>
          <w:b/>
          <w:bCs/>
        </w:rPr>
        <w:t xml:space="preserve">Python: </w:t>
      </w:r>
      <w:r w:rsidR="00863784">
        <w:rPr>
          <w:rFonts w:ascii="Arial" w:hAnsi="Arial" w:cs="Arial"/>
          <w:b/>
          <w:bCs/>
        </w:rPr>
        <w:t>Pre-advanced</w:t>
      </w:r>
    </w:p>
    <w:p w14:paraId="2F35A44A" w14:textId="2ED4DBB7" w:rsidR="00863784" w:rsidRDefault="00863784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JavaScript: </w:t>
      </w:r>
      <w:r>
        <w:rPr>
          <w:rFonts w:ascii="Arial" w:hAnsi="Arial" w:cs="Arial"/>
          <w:b/>
          <w:bCs/>
        </w:rPr>
        <w:t>Intermediate</w:t>
      </w:r>
    </w:p>
    <w:p w14:paraId="36FDD1B9" w14:textId="1251BA5B" w:rsidR="00863784" w:rsidRDefault="00863784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Html: </w:t>
      </w:r>
      <w:r>
        <w:rPr>
          <w:rFonts w:ascii="Arial" w:hAnsi="Arial" w:cs="Arial"/>
          <w:b/>
          <w:bCs/>
        </w:rPr>
        <w:t>Intermediate</w:t>
      </w:r>
    </w:p>
    <w:p w14:paraId="6466E131" w14:textId="740A7E7C" w:rsidR="00863784" w:rsidRDefault="00863784" w:rsidP="007632B0">
      <w:pPr>
        <w:pStyle w:val="ListParagraph"/>
        <w:numPr>
          <w:ilvl w:val="0"/>
          <w:numId w:val="21"/>
        </w:numPr>
        <w:spacing w:line="276" w:lineRule="auto"/>
        <w:ind w:left="12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Css: </w:t>
      </w:r>
      <w:r>
        <w:rPr>
          <w:rFonts w:ascii="Arial" w:hAnsi="Arial" w:cs="Arial"/>
          <w:b/>
          <w:bCs/>
        </w:rPr>
        <w:t>Intermediate</w:t>
      </w:r>
    </w:p>
    <w:p w14:paraId="71442DBF" w14:textId="77777777" w:rsidR="00310F7B" w:rsidRPr="006B17D1" w:rsidRDefault="00310F7B" w:rsidP="00310F7B">
      <w:pPr>
        <w:pStyle w:val="ListParagraph"/>
        <w:spacing w:line="276" w:lineRule="auto"/>
        <w:ind w:left="1260"/>
        <w:rPr>
          <w:rFonts w:ascii="Arial" w:hAnsi="Arial" w:cs="Arial"/>
          <w:b/>
          <w:bCs/>
        </w:rPr>
      </w:pPr>
    </w:p>
    <w:p w14:paraId="4B541F13" w14:textId="48F94904" w:rsidR="00D816CF" w:rsidRPr="00864DEF" w:rsidRDefault="002916B3" w:rsidP="007632B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Microsoft Office</w:t>
      </w:r>
    </w:p>
    <w:p w14:paraId="1E7305A2" w14:textId="37DF498D" w:rsidR="002916B3" w:rsidRPr="00864DEF" w:rsidRDefault="002916B3" w:rsidP="007632B0">
      <w:pPr>
        <w:pStyle w:val="ListParagraph"/>
        <w:numPr>
          <w:ilvl w:val="0"/>
          <w:numId w:val="22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Word</w:t>
      </w:r>
    </w:p>
    <w:p w14:paraId="0C1579FF" w14:textId="5731F19C" w:rsidR="002916B3" w:rsidRPr="00864DEF" w:rsidRDefault="002916B3" w:rsidP="007632B0">
      <w:pPr>
        <w:pStyle w:val="ListParagraph"/>
        <w:numPr>
          <w:ilvl w:val="0"/>
          <w:numId w:val="22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Power point</w:t>
      </w:r>
    </w:p>
    <w:p w14:paraId="3E661412" w14:textId="6249174A" w:rsidR="002916B3" w:rsidRPr="00864DEF" w:rsidRDefault="002916B3" w:rsidP="007632B0">
      <w:pPr>
        <w:pStyle w:val="ListParagraph"/>
        <w:numPr>
          <w:ilvl w:val="0"/>
          <w:numId w:val="22"/>
        </w:numPr>
        <w:spacing w:line="276" w:lineRule="auto"/>
        <w:ind w:left="126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Excel</w:t>
      </w:r>
    </w:p>
    <w:p w14:paraId="290F5145" w14:textId="77777777" w:rsidR="007632B0" w:rsidRPr="00864DEF" w:rsidRDefault="007632B0" w:rsidP="007632B0">
      <w:pPr>
        <w:pStyle w:val="ListParagraph"/>
        <w:spacing w:line="276" w:lineRule="auto"/>
        <w:ind w:left="1260"/>
        <w:rPr>
          <w:rFonts w:ascii="Arial" w:hAnsi="Arial" w:cs="Arial"/>
          <w:b/>
          <w:bCs/>
        </w:rPr>
      </w:pPr>
    </w:p>
    <w:p w14:paraId="2307C4EA" w14:textId="116E3609" w:rsidR="00D816CF" w:rsidRPr="00864DEF" w:rsidRDefault="002916B3" w:rsidP="007632B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 xml:space="preserve">Communication and presentation </w:t>
      </w:r>
      <w:r w:rsidR="00DB56CF">
        <w:rPr>
          <w:rFonts w:ascii="Arial" w:hAnsi="Arial" w:cs="Arial"/>
          <w:b/>
          <w:bCs/>
        </w:rPr>
        <w:t>intermediate</w:t>
      </w:r>
      <w:r w:rsidRPr="00864DEF">
        <w:rPr>
          <w:rFonts w:ascii="Arial" w:hAnsi="Arial" w:cs="Arial"/>
          <w:b/>
          <w:bCs/>
        </w:rPr>
        <w:t xml:space="preserve"> stage</w:t>
      </w:r>
    </w:p>
    <w:p w14:paraId="5A203209" w14:textId="77777777" w:rsidR="007632B0" w:rsidRPr="00864DEF" w:rsidRDefault="007632B0" w:rsidP="007632B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D1E2B97" w14:textId="14663141" w:rsidR="007632B0" w:rsidRPr="00864DEF" w:rsidRDefault="007632B0" w:rsidP="007632B0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Language</w:t>
      </w:r>
    </w:p>
    <w:p w14:paraId="2F7C3B18" w14:textId="4501DE2E" w:rsidR="007632B0" w:rsidRPr="00864DEF" w:rsidRDefault="007632B0" w:rsidP="007632B0">
      <w:pPr>
        <w:pStyle w:val="ListParagraph"/>
        <w:numPr>
          <w:ilvl w:val="0"/>
          <w:numId w:val="23"/>
        </w:numPr>
        <w:spacing w:line="276" w:lineRule="auto"/>
        <w:ind w:left="990" w:hanging="9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t>Arabic: Mother tongue</w:t>
      </w:r>
    </w:p>
    <w:p w14:paraId="73B55C28" w14:textId="1B9FC11E" w:rsidR="007632B0" w:rsidRDefault="007632B0" w:rsidP="007632B0">
      <w:pPr>
        <w:pStyle w:val="ListParagraph"/>
        <w:numPr>
          <w:ilvl w:val="0"/>
          <w:numId w:val="23"/>
        </w:numPr>
        <w:spacing w:line="276" w:lineRule="auto"/>
        <w:ind w:left="990" w:hanging="90"/>
        <w:rPr>
          <w:rFonts w:ascii="Arial" w:hAnsi="Arial" w:cs="Arial"/>
          <w:b/>
          <w:bCs/>
        </w:rPr>
      </w:pPr>
      <w:r w:rsidRPr="00864DEF">
        <w:rPr>
          <w:rFonts w:ascii="Arial" w:hAnsi="Arial" w:cs="Arial"/>
          <w:b/>
          <w:bCs/>
        </w:rPr>
        <w:lastRenderedPageBreak/>
        <w:t xml:space="preserve">English: Fluent </w:t>
      </w:r>
    </w:p>
    <w:p w14:paraId="5AC06687" w14:textId="04C0A856" w:rsidR="00D53F3F" w:rsidRDefault="00D53F3F" w:rsidP="007632B0">
      <w:pPr>
        <w:pStyle w:val="ListParagraph"/>
        <w:numPr>
          <w:ilvl w:val="0"/>
          <w:numId w:val="23"/>
        </w:numPr>
        <w:spacing w:line="276" w:lineRule="auto"/>
        <w:ind w:left="990" w:hanging="9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French: Beginner</w:t>
      </w:r>
    </w:p>
    <w:p w14:paraId="6E06A576" w14:textId="77777777" w:rsidR="00D53F3F" w:rsidRPr="00864DEF" w:rsidRDefault="00D53F3F" w:rsidP="00D53F3F">
      <w:pPr>
        <w:pStyle w:val="ListParagraph"/>
        <w:spacing w:line="276" w:lineRule="auto"/>
        <w:ind w:left="990"/>
        <w:rPr>
          <w:rFonts w:ascii="Arial" w:hAnsi="Arial" w:cs="Arial"/>
          <w:b/>
          <w:bCs/>
        </w:rPr>
      </w:pPr>
    </w:p>
    <w:p w14:paraId="10C240A5" w14:textId="0736BDE8" w:rsidR="00D816CF" w:rsidRPr="00864DEF" w:rsidRDefault="00D816CF" w:rsidP="007632B0">
      <w:pPr>
        <w:spacing w:line="276" w:lineRule="auto"/>
        <w:rPr>
          <w:rFonts w:ascii="Arial" w:hAnsi="Arial" w:cs="Arial"/>
          <w:b/>
          <w:bCs/>
        </w:rPr>
      </w:pPr>
    </w:p>
    <w:p w14:paraId="5A201717" w14:textId="1C22B4D5" w:rsidR="00D816CF" w:rsidRPr="00864DEF" w:rsidRDefault="00D816CF" w:rsidP="007632B0">
      <w:pPr>
        <w:spacing w:line="276" w:lineRule="auto"/>
        <w:rPr>
          <w:rFonts w:ascii="Arial" w:hAnsi="Arial" w:cs="Arial"/>
          <w:b/>
          <w:bCs/>
        </w:rPr>
      </w:pPr>
    </w:p>
    <w:p w14:paraId="7A80234C" w14:textId="20D7053C" w:rsidR="00D816CF" w:rsidRPr="00864DEF" w:rsidRDefault="00D816CF" w:rsidP="00242B8F">
      <w:pPr>
        <w:rPr>
          <w:rFonts w:ascii="Arial" w:hAnsi="Arial" w:cs="Arial"/>
          <w:b/>
          <w:bCs/>
        </w:rPr>
      </w:pPr>
    </w:p>
    <w:p w14:paraId="73F0948D" w14:textId="6F7FE98B" w:rsidR="00D816CF" w:rsidRPr="00864DEF" w:rsidRDefault="00D816CF" w:rsidP="00242B8F">
      <w:pPr>
        <w:rPr>
          <w:rFonts w:ascii="Arial" w:hAnsi="Arial" w:cs="Arial"/>
          <w:b/>
          <w:bCs/>
        </w:rPr>
      </w:pPr>
    </w:p>
    <w:p w14:paraId="192F714F" w14:textId="4C1AA842" w:rsidR="00D816CF" w:rsidRPr="00864DEF" w:rsidRDefault="00D816CF" w:rsidP="00242B8F">
      <w:pPr>
        <w:rPr>
          <w:rFonts w:ascii="Arial" w:hAnsi="Arial" w:cs="Arial"/>
          <w:b/>
          <w:bCs/>
        </w:rPr>
      </w:pPr>
    </w:p>
    <w:p w14:paraId="35B5CD89" w14:textId="77777777" w:rsidR="00D816CF" w:rsidRPr="00864DEF" w:rsidRDefault="00D816CF" w:rsidP="00242B8F">
      <w:pPr>
        <w:rPr>
          <w:rFonts w:ascii="Arial" w:hAnsi="Arial" w:cs="Arial"/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43224" w:rsidRPr="00864DEF" w14:paraId="23FD2A8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067A26" w14:textId="1B3FD405" w:rsidR="00143224" w:rsidRPr="00864DEF" w:rsidRDefault="00703C57" w:rsidP="00242B8F">
            <w:pPr>
              <w:pStyle w:val="Icons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91FD4F" wp14:editId="786A25FA">
                      <wp:extent cx="274320" cy="274320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0EFBEA" id="Group 8" o:spid="_x0000_s1026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h8OCEAAJL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A1ETh8OCEAAJLNAAAO&#10;AAAAAAAAAAAAAAAAAC4CAABkcnMvZTJvRG9jLnhtbFBLAQItABQABgAIAAAAIQAYauyH2QAAAAMB&#10;AAAPAAAAAAAAAAAAAAAAAJIjAABkcnMvZG93bnJldi54bWxQSwUGAAAAAAQABADzAAAAmCQ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788BE67" w14:textId="4E73BC02" w:rsidR="00143224" w:rsidRPr="00864DEF" w:rsidRDefault="002916B3" w:rsidP="00242B8F">
            <w:pPr>
              <w:pStyle w:val="Heading1"/>
              <w:outlineLvl w:val="0"/>
              <w:rPr>
                <w:rFonts w:ascii="Arial" w:hAnsi="Arial" w:cs="Arial"/>
                <w:bCs/>
              </w:rPr>
            </w:pPr>
            <w:r w:rsidRPr="00864DEF">
              <w:rPr>
                <w:rFonts w:ascii="Arial" w:hAnsi="Arial" w:cs="Arial"/>
                <w:bCs/>
              </w:rPr>
              <w:t xml:space="preserve">work experience </w:t>
            </w:r>
          </w:p>
        </w:tc>
      </w:tr>
    </w:tbl>
    <w:tbl>
      <w:tblPr>
        <w:tblStyle w:val="TableGridLight"/>
        <w:tblW w:w="53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596"/>
      </w:tblGrid>
      <w:tr w:rsidR="00143224" w:rsidRPr="00864DEF" w14:paraId="0C146DF1" w14:textId="77777777" w:rsidTr="00FD5D91">
        <w:tc>
          <w:tcPr>
            <w:tcW w:w="8730" w:type="dxa"/>
          </w:tcPr>
          <w:p w14:paraId="50940173" w14:textId="2791990C" w:rsidR="00A46D39" w:rsidRDefault="00A46D39" w:rsidP="00242B8F">
            <w:pPr>
              <w:pStyle w:val="ListBullet"/>
              <w:spacing w:after="8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Having a part time jo</w:t>
            </w:r>
            <w:r w:rsidR="00894D55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 xml:space="preserve"> beside my college was in my plan</w:t>
            </w:r>
            <w:r w:rsidR="00894D55">
              <w:rPr>
                <w:rFonts w:ascii="Arial" w:hAnsi="Arial" w:cs="Arial"/>
                <w:b/>
                <w:bCs/>
              </w:rPr>
              <w:t xml:space="preserve"> to gain useful skills and experience and to try to develop my time management skills</w:t>
            </w:r>
          </w:p>
          <w:p w14:paraId="7657645C" w14:textId="3A9E1785" w:rsidR="00894D55" w:rsidRPr="00054C60" w:rsidRDefault="00894D55" w:rsidP="00242B8F">
            <w:pPr>
              <w:pStyle w:val="ListBullet"/>
              <w:spacing w:after="80" w:line="240" w:lineRule="auto"/>
              <w:rPr>
                <w:rFonts w:ascii="Arial" w:hAnsi="Arial" w:cs="Arial"/>
                <w:b/>
                <w:bCs/>
              </w:rPr>
            </w:pPr>
            <w:r w:rsidRPr="00054C60">
              <w:rPr>
                <w:rFonts w:ascii="Arial" w:hAnsi="Arial" w:cs="Arial"/>
                <w:b/>
                <w:bCs/>
              </w:rPr>
              <w:t>Had a training to be a teacher assistant</w:t>
            </w:r>
            <w:r w:rsidR="00954512" w:rsidRPr="00054C60">
              <w:rPr>
                <w:rFonts w:ascii="Arial" w:hAnsi="Arial" w:cs="Arial"/>
                <w:b/>
                <w:bCs/>
              </w:rPr>
              <w:t xml:space="preserve"> in center Marathon. Fall 2019</w:t>
            </w:r>
          </w:p>
          <w:p w14:paraId="20C9274A" w14:textId="6B22FEA0" w:rsidR="00CF4C16" w:rsidRPr="00864DEF" w:rsidRDefault="00CF4C16" w:rsidP="00CF4C16">
            <w:pPr>
              <w:pStyle w:val="ListBullet"/>
              <w:spacing w:after="8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Joined a geology crew under Mr.Sameh Nashaat. Spring 20</w:t>
            </w:r>
            <w:r w:rsidR="00054C60">
              <w:rPr>
                <w:rFonts w:ascii="Arial" w:hAnsi="Arial" w:cs="Arial"/>
                <w:b/>
                <w:bCs/>
              </w:rPr>
              <w:t>20</w:t>
            </w:r>
          </w:p>
          <w:p w14:paraId="2F02FDA3" w14:textId="3DCDB566" w:rsidR="00CF4C16" w:rsidRPr="00864DEF" w:rsidRDefault="00054C60" w:rsidP="00054C60">
            <w:pPr>
              <w:pStyle w:val="ListBullet"/>
              <w:spacing w:after="80" w:line="240" w:lineRule="auto"/>
              <w:ind w:right="-49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Responsible for one group ”60 students” regarding geology subject.</w:t>
            </w:r>
            <w:r w:rsidR="00CF4C1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Fall 2020 - spring 2021</w:t>
            </w:r>
          </w:p>
          <w:p w14:paraId="728AE7D5" w14:textId="6465AE83" w:rsidR="00054C60" w:rsidRDefault="00054C60" w:rsidP="00054C60">
            <w:pPr>
              <w:pStyle w:val="ListBullet"/>
              <w:spacing w:after="80" w:line="240" w:lineRule="auto"/>
              <w:ind w:right="-49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Techer assistant and responsible for any group depending on </w:t>
            </w:r>
            <w:r w:rsidR="00AB4DBF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="00AB4DBF">
              <w:rPr>
                <w:rFonts w:ascii="Arial" w:hAnsi="Arial" w:cs="Arial"/>
                <w:b/>
                <w:bCs/>
              </w:rPr>
              <w:t>.S</w:t>
            </w:r>
            <w:r>
              <w:rPr>
                <w:rFonts w:ascii="Arial" w:hAnsi="Arial" w:cs="Arial"/>
                <w:b/>
                <w:bCs/>
              </w:rPr>
              <w:t xml:space="preserve">ameh </w:t>
            </w:r>
            <w:r w:rsidR="00AB4DBF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 xml:space="preserve">ashaat needs even for private </w:t>
            </w:r>
            <w:r w:rsidR="00910A2F">
              <w:rPr>
                <w:rFonts w:ascii="Arial" w:hAnsi="Arial" w:cs="Arial"/>
                <w:b/>
                <w:bCs/>
              </w:rPr>
              <w:t>classes</w:t>
            </w:r>
            <w:r>
              <w:rPr>
                <w:rFonts w:ascii="Arial" w:hAnsi="Arial" w:cs="Arial"/>
                <w:b/>
                <w:bCs/>
              </w:rPr>
              <w:t>.  spring 2021</w:t>
            </w:r>
            <w:r w:rsidR="00AB4DBF">
              <w:rPr>
                <w:rFonts w:ascii="Arial" w:hAnsi="Arial" w:cs="Arial"/>
                <w:b/>
                <w:bCs/>
              </w:rPr>
              <w:t xml:space="preserve"> – Fall 2022</w:t>
            </w:r>
          </w:p>
          <w:p w14:paraId="78283817" w14:textId="30F0ECEF" w:rsidR="00F12F50" w:rsidRDefault="00F12F50" w:rsidP="00054C60">
            <w:pPr>
              <w:pStyle w:val="ListBullet"/>
              <w:spacing w:after="80" w:line="240" w:lineRule="auto"/>
              <w:ind w:right="-49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Joined IEEE FUE, where I gained more experience and had the opportunity for professional development and personal growth.</w:t>
            </w:r>
          </w:p>
          <w:p w14:paraId="25BE6551" w14:textId="33ED43CE" w:rsidR="00C367C1" w:rsidRDefault="00C367C1" w:rsidP="00054C60">
            <w:pPr>
              <w:pStyle w:val="ListBullet"/>
              <w:spacing w:after="80" w:line="240" w:lineRule="auto"/>
              <w:ind w:right="-49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Joined ECPC contest</w:t>
            </w:r>
            <w:r w:rsidR="00693FFD">
              <w:rPr>
                <w:rFonts w:ascii="Arial" w:hAnsi="Arial" w:cs="Arial"/>
                <w:b/>
                <w:bCs/>
              </w:rPr>
              <w:t xml:space="preserve"> in problem solving</w:t>
            </w:r>
            <w:r w:rsidR="00377A04">
              <w:rPr>
                <w:rFonts w:ascii="Arial" w:hAnsi="Arial" w:cs="Arial"/>
                <w:b/>
                <w:bCs/>
              </w:rPr>
              <w:t>.</w:t>
            </w:r>
          </w:p>
          <w:p w14:paraId="1E5DE35C" w14:textId="10067EE1" w:rsidR="00F12F50" w:rsidRPr="00864DEF" w:rsidRDefault="00F12F50" w:rsidP="00D53F3F">
            <w:pPr>
              <w:pStyle w:val="ListBullet"/>
              <w:numPr>
                <w:ilvl w:val="0"/>
                <w:numId w:val="0"/>
              </w:numPr>
              <w:spacing w:after="80" w:line="240" w:lineRule="auto"/>
              <w:ind w:left="360" w:right="-490"/>
              <w:rPr>
                <w:rFonts w:ascii="Arial" w:hAnsi="Arial" w:cs="Arial"/>
                <w:b/>
                <w:bCs/>
              </w:rPr>
            </w:pPr>
          </w:p>
          <w:p w14:paraId="74B2D344" w14:textId="55ECC13A" w:rsidR="00316CE4" w:rsidRPr="00864DEF" w:rsidRDefault="00316CE4" w:rsidP="00AB4DBF">
            <w:pPr>
              <w:pStyle w:val="ListBullet"/>
              <w:numPr>
                <w:ilvl w:val="0"/>
                <w:numId w:val="0"/>
              </w:numPr>
              <w:spacing w:after="80" w:line="240" w:lineRule="auto"/>
              <w:ind w:left="3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6" w:type="dxa"/>
            <w:tcMar>
              <w:left w:w="576" w:type="dxa"/>
            </w:tcMar>
          </w:tcPr>
          <w:p w14:paraId="42387CB1" w14:textId="17A91A62" w:rsidR="00F904FC" w:rsidRPr="00864DEF" w:rsidRDefault="00F904FC" w:rsidP="00894D55">
            <w:pPr>
              <w:pStyle w:val="ListBullet"/>
              <w:numPr>
                <w:ilvl w:val="0"/>
                <w:numId w:val="0"/>
              </w:numPr>
              <w:spacing w:after="80" w:line="240" w:lineRule="auto"/>
              <w:ind w:left="360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C7C34" w:rsidRPr="00864DEF" w14:paraId="27E2FD2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6CA6FA6" w14:textId="51FA74C7" w:rsidR="00AC7C34" w:rsidRPr="00864DEF" w:rsidRDefault="00703C57" w:rsidP="00242B8F">
            <w:pPr>
              <w:pStyle w:val="Icons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6AE95B" wp14:editId="63DDE080">
                      <wp:extent cx="274320" cy="27432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1ABFC" id="Group 3" o:spid="_x0000_s1026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uXwwAAANoAAAAPAAAAZHJzL2Rvd25yZXYueG1sRI9BawIx&#10;FITvBf9DeIXeNFsr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0N1Ll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F29F685" w14:textId="77777777" w:rsidR="00AC7C34" w:rsidRPr="00864DEF" w:rsidRDefault="00000000" w:rsidP="00242B8F">
            <w:pPr>
              <w:pStyle w:val="Heading1"/>
              <w:outlineLvl w:val="0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  <w:bCs/>
                </w:rPr>
                <w:alias w:val="Activities:"/>
                <w:tag w:val="Activities:"/>
                <w:id w:val="-2061776476"/>
                <w:placeholder>
                  <w:docPart w:val="750DD49FDAA64DA189CE78F4A69E0616"/>
                </w:placeholder>
                <w:temporary/>
                <w:showingPlcHdr/>
                <w15:appearance w15:val="hidden"/>
              </w:sdtPr>
              <w:sdtContent>
                <w:r w:rsidR="00AC7C34" w:rsidRPr="00864DEF">
                  <w:rPr>
                    <w:rFonts w:ascii="Arial" w:hAnsi="Arial" w:cs="Arial"/>
                    <w:bCs/>
                  </w:rPr>
                  <w:t>Activities</w:t>
                </w:r>
              </w:sdtContent>
            </w:sdt>
          </w:p>
        </w:tc>
      </w:tr>
    </w:tbl>
    <w:p w14:paraId="4A1744F2" w14:textId="7462B17F" w:rsidR="007A0F44" w:rsidRPr="006F1713" w:rsidRDefault="00AB4DBF" w:rsidP="00AB4DB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6F1713">
        <w:rPr>
          <w:rFonts w:ascii="Arial" w:hAnsi="Arial" w:cs="Arial"/>
          <w:b/>
          <w:bCs/>
        </w:rPr>
        <w:t>Reading</w:t>
      </w:r>
    </w:p>
    <w:p w14:paraId="5C026EEC" w14:textId="293528B9" w:rsidR="00AB4DBF" w:rsidRPr="006F1713" w:rsidRDefault="00AB4DBF" w:rsidP="00AB4DB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6F1713">
        <w:rPr>
          <w:rFonts w:ascii="Arial" w:hAnsi="Arial" w:cs="Arial"/>
          <w:b/>
          <w:bCs/>
        </w:rPr>
        <w:t>Tennis</w:t>
      </w:r>
    </w:p>
    <w:p w14:paraId="776817AC" w14:textId="15CE9E9A" w:rsidR="00AB4DBF" w:rsidRPr="006F1713" w:rsidRDefault="00AB4DBF" w:rsidP="00AB4DB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6F1713">
        <w:rPr>
          <w:rFonts w:ascii="Arial" w:hAnsi="Arial" w:cs="Arial"/>
          <w:b/>
          <w:bCs/>
        </w:rPr>
        <w:t>Interested in new technologies</w:t>
      </w:r>
    </w:p>
    <w:p w14:paraId="3F8EC7A0" w14:textId="624A11E8" w:rsidR="00AB4DBF" w:rsidRPr="006F1713" w:rsidRDefault="00AB4DBF" w:rsidP="00AB4DB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6F1713">
        <w:rPr>
          <w:rFonts w:ascii="Arial" w:hAnsi="Arial" w:cs="Arial"/>
          <w:b/>
          <w:bCs/>
        </w:rPr>
        <w:t>New programming skills</w:t>
      </w:r>
    </w:p>
    <w:p w14:paraId="4E9DD0BD" w14:textId="0470F104" w:rsidR="006F1713" w:rsidRPr="00AB4DBF" w:rsidRDefault="006F1713" w:rsidP="00AB4DBF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6F1713">
        <w:rPr>
          <w:rFonts w:ascii="Arial" w:hAnsi="Arial" w:cs="Arial"/>
          <w:b/>
          <w:bCs/>
        </w:rPr>
        <w:t>horsemanship</w:t>
      </w:r>
    </w:p>
    <w:sectPr w:rsidR="006F1713" w:rsidRPr="00AB4DBF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C7D7" w14:textId="77777777" w:rsidR="00681145" w:rsidRDefault="00681145" w:rsidP="00F534FB">
      <w:pPr>
        <w:spacing w:after="0"/>
      </w:pPr>
      <w:r>
        <w:separator/>
      </w:r>
    </w:p>
  </w:endnote>
  <w:endnote w:type="continuationSeparator" w:id="0">
    <w:p w14:paraId="0830A1B8" w14:textId="77777777" w:rsidR="00681145" w:rsidRDefault="0068114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BE75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47E3" w14:textId="77777777" w:rsidR="00681145" w:rsidRDefault="00681145" w:rsidP="00F534FB">
      <w:pPr>
        <w:spacing w:after="0"/>
      </w:pPr>
      <w:r>
        <w:separator/>
      </w:r>
    </w:p>
  </w:footnote>
  <w:footnote w:type="continuationSeparator" w:id="0">
    <w:p w14:paraId="02900716" w14:textId="77777777" w:rsidR="00681145" w:rsidRDefault="0068114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710E" w14:textId="3B0F8B66" w:rsidR="005324B1" w:rsidRDefault="00703C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12C3D5" wp14:editId="563E9CB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30E51C" id="Rectangle 2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BE24E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7C57C3"/>
    <w:multiLevelType w:val="hybridMultilevel"/>
    <w:tmpl w:val="476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20F8"/>
    <w:multiLevelType w:val="hybridMultilevel"/>
    <w:tmpl w:val="0DF2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B31D7"/>
    <w:multiLevelType w:val="hybridMultilevel"/>
    <w:tmpl w:val="73D06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406EC"/>
    <w:multiLevelType w:val="hybridMultilevel"/>
    <w:tmpl w:val="51B633BA"/>
    <w:lvl w:ilvl="0" w:tplc="572A4E4C">
      <w:numFmt w:val="bullet"/>
      <w:lvlText w:val="-"/>
      <w:lvlJc w:val="left"/>
      <w:pPr>
        <w:ind w:left="1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8" w15:restartNumberingAfterBreak="0">
    <w:nsid w:val="54691953"/>
    <w:multiLevelType w:val="hybridMultilevel"/>
    <w:tmpl w:val="6BD6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FF5"/>
    <w:multiLevelType w:val="hybridMultilevel"/>
    <w:tmpl w:val="66F066BE"/>
    <w:lvl w:ilvl="0" w:tplc="597AF9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D273F"/>
    <w:multiLevelType w:val="hybridMultilevel"/>
    <w:tmpl w:val="9190D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459C0"/>
    <w:multiLevelType w:val="hybridMultilevel"/>
    <w:tmpl w:val="ACA02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D7081D"/>
    <w:multiLevelType w:val="hybridMultilevel"/>
    <w:tmpl w:val="F9AE3B9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3" w15:restartNumberingAfterBreak="0">
    <w:nsid w:val="7D876AEC"/>
    <w:multiLevelType w:val="hybridMultilevel"/>
    <w:tmpl w:val="767C13A6"/>
    <w:lvl w:ilvl="0" w:tplc="658ABE7E">
      <w:numFmt w:val="bullet"/>
      <w:lvlText w:val=""/>
      <w:lvlJc w:val="left"/>
      <w:pPr>
        <w:ind w:left="9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244999743">
    <w:abstractNumId w:val="9"/>
  </w:num>
  <w:num w:numId="2" w16cid:durableId="1427072449">
    <w:abstractNumId w:val="9"/>
    <w:lvlOverride w:ilvl="0">
      <w:startOverride w:val="1"/>
    </w:lvlOverride>
  </w:num>
  <w:num w:numId="3" w16cid:durableId="425199896">
    <w:abstractNumId w:val="10"/>
  </w:num>
  <w:num w:numId="4" w16cid:durableId="788013527">
    <w:abstractNumId w:val="14"/>
  </w:num>
  <w:num w:numId="5" w16cid:durableId="1990818136">
    <w:abstractNumId w:val="8"/>
  </w:num>
  <w:num w:numId="6" w16cid:durableId="1254313054">
    <w:abstractNumId w:val="7"/>
  </w:num>
  <w:num w:numId="7" w16cid:durableId="1245577312">
    <w:abstractNumId w:val="6"/>
  </w:num>
  <w:num w:numId="8" w16cid:durableId="757212389">
    <w:abstractNumId w:val="5"/>
  </w:num>
  <w:num w:numId="9" w16cid:durableId="916406313">
    <w:abstractNumId w:val="4"/>
  </w:num>
  <w:num w:numId="10" w16cid:durableId="939334882">
    <w:abstractNumId w:val="3"/>
  </w:num>
  <w:num w:numId="11" w16cid:durableId="866790465">
    <w:abstractNumId w:val="2"/>
  </w:num>
  <w:num w:numId="12" w16cid:durableId="1009940816">
    <w:abstractNumId w:val="1"/>
  </w:num>
  <w:num w:numId="13" w16cid:durableId="575289096">
    <w:abstractNumId w:val="0"/>
  </w:num>
  <w:num w:numId="14" w16cid:durableId="1597593418">
    <w:abstractNumId w:val="13"/>
  </w:num>
  <w:num w:numId="15" w16cid:durableId="258757057">
    <w:abstractNumId w:val="11"/>
  </w:num>
  <w:num w:numId="16" w16cid:durableId="2057855819">
    <w:abstractNumId w:val="12"/>
  </w:num>
  <w:num w:numId="17" w16cid:durableId="1828745447">
    <w:abstractNumId w:val="18"/>
  </w:num>
  <w:num w:numId="18" w16cid:durableId="740176185">
    <w:abstractNumId w:val="19"/>
  </w:num>
  <w:num w:numId="19" w16cid:durableId="664086844">
    <w:abstractNumId w:val="17"/>
  </w:num>
  <w:num w:numId="20" w16cid:durableId="158280166">
    <w:abstractNumId w:val="20"/>
  </w:num>
  <w:num w:numId="21" w16cid:durableId="652105071">
    <w:abstractNumId w:val="23"/>
  </w:num>
  <w:num w:numId="22" w16cid:durableId="747308840">
    <w:abstractNumId w:val="16"/>
  </w:num>
  <w:num w:numId="23" w16cid:durableId="415135483">
    <w:abstractNumId w:val="21"/>
  </w:num>
  <w:num w:numId="24" w16cid:durableId="1332683843">
    <w:abstractNumId w:val="15"/>
  </w:num>
  <w:num w:numId="25" w16cid:durableId="1787306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26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C60"/>
    <w:rsid w:val="00056FE7"/>
    <w:rsid w:val="000570FF"/>
    <w:rsid w:val="00057244"/>
    <w:rsid w:val="00057F88"/>
    <w:rsid w:val="00061C1E"/>
    <w:rsid w:val="0006454B"/>
    <w:rsid w:val="00075B13"/>
    <w:rsid w:val="00092692"/>
    <w:rsid w:val="00096203"/>
    <w:rsid w:val="000A0229"/>
    <w:rsid w:val="000A3ADB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1050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B8F"/>
    <w:rsid w:val="0025163F"/>
    <w:rsid w:val="00254330"/>
    <w:rsid w:val="00260F01"/>
    <w:rsid w:val="00275C94"/>
    <w:rsid w:val="00277638"/>
    <w:rsid w:val="0028164F"/>
    <w:rsid w:val="002823BE"/>
    <w:rsid w:val="002916B3"/>
    <w:rsid w:val="00297ED0"/>
    <w:rsid w:val="002A4EDA"/>
    <w:rsid w:val="002B01E3"/>
    <w:rsid w:val="002B3FC8"/>
    <w:rsid w:val="002F10E7"/>
    <w:rsid w:val="002F69E4"/>
    <w:rsid w:val="00300A98"/>
    <w:rsid w:val="0030724A"/>
    <w:rsid w:val="00310F7B"/>
    <w:rsid w:val="00316CE4"/>
    <w:rsid w:val="00323C3F"/>
    <w:rsid w:val="003279A4"/>
    <w:rsid w:val="00337114"/>
    <w:rsid w:val="0035004C"/>
    <w:rsid w:val="003571C8"/>
    <w:rsid w:val="00377A04"/>
    <w:rsid w:val="00380452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5EA9"/>
    <w:rsid w:val="00437B8B"/>
    <w:rsid w:val="00465113"/>
    <w:rsid w:val="00467F3F"/>
    <w:rsid w:val="004727C2"/>
    <w:rsid w:val="00476144"/>
    <w:rsid w:val="004915EA"/>
    <w:rsid w:val="00494408"/>
    <w:rsid w:val="004A4493"/>
    <w:rsid w:val="004B6A2A"/>
    <w:rsid w:val="004C0172"/>
    <w:rsid w:val="004C1AF6"/>
    <w:rsid w:val="004C389B"/>
    <w:rsid w:val="004C5C49"/>
    <w:rsid w:val="004C6880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1145"/>
    <w:rsid w:val="00683A86"/>
    <w:rsid w:val="0069300B"/>
    <w:rsid w:val="00693FFD"/>
    <w:rsid w:val="006A4C72"/>
    <w:rsid w:val="006B17D1"/>
    <w:rsid w:val="006D65F8"/>
    <w:rsid w:val="006F1713"/>
    <w:rsid w:val="006F4D23"/>
    <w:rsid w:val="00703C57"/>
    <w:rsid w:val="007175B9"/>
    <w:rsid w:val="007215A9"/>
    <w:rsid w:val="007253E8"/>
    <w:rsid w:val="00735140"/>
    <w:rsid w:val="0073645E"/>
    <w:rsid w:val="007366E5"/>
    <w:rsid w:val="00745196"/>
    <w:rsid w:val="00755346"/>
    <w:rsid w:val="007632B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48C5"/>
    <w:rsid w:val="007E7052"/>
    <w:rsid w:val="007F71A4"/>
    <w:rsid w:val="008030EE"/>
    <w:rsid w:val="00812148"/>
    <w:rsid w:val="00814B43"/>
    <w:rsid w:val="00814FA5"/>
    <w:rsid w:val="00815826"/>
    <w:rsid w:val="0082368D"/>
    <w:rsid w:val="0083016A"/>
    <w:rsid w:val="00846AAE"/>
    <w:rsid w:val="00863784"/>
    <w:rsid w:val="00864DEF"/>
    <w:rsid w:val="00867081"/>
    <w:rsid w:val="00894D55"/>
    <w:rsid w:val="008978E8"/>
    <w:rsid w:val="008A02C4"/>
    <w:rsid w:val="008A49A0"/>
    <w:rsid w:val="008A6538"/>
    <w:rsid w:val="008D4FC8"/>
    <w:rsid w:val="008D5A80"/>
    <w:rsid w:val="008E5483"/>
    <w:rsid w:val="008F4532"/>
    <w:rsid w:val="00910A2F"/>
    <w:rsid w:val="00927546"/>
    <w:rsid w:val="00933CCA"/>
    <w:rsid w:val="0093795C"/>
    <w:rsid w:val="009411E8"/>
    <w:rsid w:val="00952C89"/>
    <w:rsid w:val="009540F4"/>
    <w:rsid w:val="00954512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128A"/>
    <w:rsid w:val="00A42CE4"/>
    <w:rsid w:val="00A46D39"/>
    <w:rsid w:val="00A56B81"/>
    <w:rsid w:val="00A6314E"/>
    <w:rsid w:val="00A77B4D"/>
    <w:rsid w:val="00A8052D"/>
    <w:rsid w:val="00A9077F"/>
    <w:rsid w:val="00AA04BD"/>
    <w:rsid w:val="00AA276C"/>
    <w:rsid w:val="00AB4DBF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4787"/>
    <w:rsid w:val="00BD2DD6"/>
    <w:rsid w:val="00BD55EE"/>
    <w:rsid w:val="00BD6A82"/>
    <w:rsid w:val="00C0155C"/>
    <w:rsid w:val="00C3233C"/>
    <w:rsid w:val="00C367C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50C3"/>
    <w:rsid w:val="00CC1E5C"/>
    <w:rsid w:val="00CD1043"/>
    <w:rsid w:val="00CE2C76"/>
    <w:rsid w:val="00CF4C16"/>
    <w:rsid w:val="00D046EF"/>
    <w:rsid w:val="00D10260"/>
    <w:rsid w:val="00D22E33"/>
    <w:rsid w:val="00D35BBD"/>
    <w:rsid w:val="00D37FAD"/>
    <w:rsid w:val="00D5184A"/>
    <w:rsid w:val="00D53F3F"/>
    <w:rsid w:val="00D5627D"/>
    <w:rsid w:val="00D6600D"/>
    <w:rsid w:val="00D70757"/>
    <w:rsid w:val="00D728D5"/>
    <w:rsid w:val="00D73C98"/>
    <w:rsid w:val="00D77483"/>
    <w:rsid w:val="00D7797C"/>
    <w:rsid w:val="00D816CF"/>
    <w:rsid w:val="00D83EA1"/>
    <w:rsid w:val="00D85CA4"/>
    <w:rsid w:val="00DB0B61"/>
    <w:rsid w:val="00DB56CF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070A2"/>
    <w:rsid w:val="00F1202D"/>
    <w:rsid w:val="00F12F50"/>
    <w:rsid w:val="00F217AB"/>
    <w:rsid w:val="00F24919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A7DF5"/>
    <w:rsid w:val="00FB0F18"/>
    <w:rsid w:val="00FC5AF6"/>
    <w:rsid w:val="00FD5D9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84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815826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0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daradwantahaali2001@outlook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ar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8C1722DBF940E6B0FA71DD0A950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65BA4-0D66-4448-AEBA-95F1A6119D77}"/>
      </w:docPartPr>
      <w:docPartBody>
        <w:p w:rsidR="002D0894" w:rsidRDefault="00AF3C96">
          <w:pPr>
            <w:pStyle w:val="678C1722DBF940E6B0FA71DD0A95018A"/>
          </w:pPr>
          <w:r w:rsidRPr="00D85CA4">
            <w:t>Objective</w:t>
          </w:r>
        </w:p>
      </w:docPartBody>
    </w:docPart>
    <w:docPart>
      <w:docPartPr>
        <w:name w:val="72AF548131354BA59125AB943D31D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5A5C-BD15-4354-8BD6-C18BA6A3466C}"/>
      </w:docPartPr>
      <w:docPartBody>
        <w:p w:rsidR="002D0894" w:rsidRDefault="00AF3C96">
          <w:pPr>
            <w:pStyle w:val="72AF548131354BA59125AB943D31D9A7"/>
          </w:pPr>
          <w:r w:rsidRPr="00565B06">
            <w:t>Education</w:t>
          </w:r>
        </w:p>
      </w:docPartBody>
    </w:docPart>
    <w:docPart>
      <w:docPartPr>
        <w:name w:val="750DD49FDAA64DA189CE78F4A69E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DB62-A11F-452F-AE01-17FEDB93666F}"/>
      </w:docPartPr>
      <w:docPartBody>
        <w:p w:rsidR="002D0894" w:rsidRDefault="00AF3C96">
          <w:pPr>
            <w:pStyle w:val="750DD49FDAA64DA189CE78F4A69E0616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6"/>
    <w:rsid w:val="002D0894"/>
    <w:rsid w:val="002D5E47"/>
    <w:rsid w:val="00AF3C96"/>
    <w:rsid w:val="00B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8C1722DBF940E6B0FA71DD0A95018A">
    <w:name w:val="678C1722DBF940E6B0FA71DD0A95018A"/>
  </w:style>
  <w:style w:type="paragraph" w:customStyle="1" w:styleId="72AF548131354BA59125AB943D31D9A7">
    <w:name w:val="72AF548131354BA59125AB943D31D9A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50DD49FDAA64DA189CE78F4A69E0616">
    <w:name w:val="750DD49FDAA64DA189CE78F4A69E0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2022-02-01T20:26:00Z</dcterms:created>
  <dcterms:modified xsi:type="dcterms:W3CDTF">2022-08-23T10:07:00Z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